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2A84" w14:textId="77777777" w:rsidR="00FC15A4" w:rsidRDefault="00F262F0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40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sz w:val="40"/>
        </w:rPr>
        <w:t>ĐẠI HỌC BÁCH KHOA TP. HỒ CHÍ MINH</w:t>
      </w:r>
    </w:p>
    <w:p w14:paraId="47E4F626" w14:textId="77777777" w:rsidR="00FC15A4" w:rsidRDefault="00FC15A4">
      <w:pPr>
        <w:spacing w:line="235" w:lineRule="exact"/>
        <w:rPr>
          <w:rFonts w:ascii="Times New Roman" w:eastAsia="Times New Roman" w:hAnsi="Times New Roman" w:cs="Times New Roman"/>
          <w:sz w:val="24"/>
        </w:rPr>
      </w:pPr>
    </w:p>
    <w:p w14:paraId="35C3F4BC" w14:textId="77777777" w:rsidR="00FC15A4" w:rsidRDefault="00F262F0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KHOA KHOA HỌC VÀ KỸ THUẬT MÁY TÍNH</w:t>
      </w:r>
    </w:p>
    <w:p w14:paraId="39909D79" w14:textId="77777777" w:rsidR="00FC15A4" w:rsidRDefault="00FC15A4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7BF6083D" w14:textId="77777777" w:rsidR="00FC15A4" w:rsidRDefault="00FC15A4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8A711D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C63F40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1951CEA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830039" w14:textId="77777777" w:rsidR="00FC15A4" w:rsidRDefault="00F262F0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 wp14:anchorId="411F5403" wp14:editId="69E6D1E7">
            <wp:simplePos x="0" y="0"/>
            <wp:positionH relativeFrom="column">
              <wp:posOffset>990600</wp:posOffset>
            </wp:positionH>
            <wp:positionV relativeFrom="paragraph">
              <wp:posOffset>118110</wp:posOffset>
            </wp:positionV>
            <wp:extent cx="3268345" cy="330073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AC3B8F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675C74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F6A9899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6D336C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35A8A3A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375C4A9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066F53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E9743A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C1CD44D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0951EF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5990E00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BBAD71C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9DB477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C5117C3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E097FE3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7BFE7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DDA3EC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E6714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8944A6C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BF7C95B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F483C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7002FD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A2FAFBA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2754A51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8B0AD6F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CFA7B61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05C12FB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50D963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3B07944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428F86D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2CF3575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428465" w14:textId="77777777" w:rsidR="00FC15A4" w:rsidRDefault="00FC15A4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14:paraId="2CDE0E0E" w14:textId="77777777" w:rsidR="00FC15A4" w:rsidRDefault="00F262F0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  <w:r>
        <w:rPr>
          <w:rFonts w:ascii="Times New Roman" w:eastAsia="Arial" w:hAnsi="Times New Roman" w:cs="Times New Roman"/>
          <w:color w:val="4E6127"/>
          <w:sz w:val="51"/>
        </w:rPr>
        <w:t>BÁO CÁO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 HỆ THỐNG NHÚNG</w:t>
      </w:r>
    </w:p>
    <w:p w14:paraId="5DCE0720" w14:textId="77777777" w:rsidR="00FC15A4" w:rsidRDefault="00FC15A4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</w:p>
    <w:p w14:paraId="43F440E0" w14:textId="3780E706" w:rsidR="00FC15A4" w:rsidRDefault="00F262F0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Bài thực hành số </w:t>
      </w:r>
      <w:r w:rsidR="00503212">
        <w:rPr>
          <w:rFonts w:ascii="Times New Roman" w:eastAsia="Arial" w:hAnsi="Times New Roman" w:cs="Times New Roman"/>
          <w:color w:val="4E6127"/>
          <w:sz w:val="51"/>
          <w:lang w:val="en-GB"/>
        </w:rPr>
        <w:t>3</w:t>
      </w:r>
    </w:p>
    <w:p w14:paraId="0C699A95" w14:textId="77777777" w:rsidR="00FC15A4" w:rsidRDefault="00FC15A4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</w:p>
    <w:p w14:paraId="4A5C0B5D" w14:textId="77777777"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82CC254" w14:textId="77777777" w:rsidR="00FC15A4" w:rsidRDefault="00FC15A4">
      <w:pPr>
        <w:spacing w:line="182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27FEA8" w14:textId="77777777" w:rsidR="00FC15A4" w:rsidRDefault="00F262F0" w:rsidP="00B07F84">
      <w:pPr>
        <w:spacing w:line="0" w:lineRule="atLeast"/>
        <w:jc w:val="right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Lương Hữu Phú Lợi - 1911545</w:t>
      </w:r>
    </w:p>
    <w:p w14:paraId="316173AF" w14:textId="77777777" w:rsidR="00FC15A4" w:rsidRDefault="00F262F0" w:rsidP="00B07F84">
      <w:pPr>
        <w:spacing w:line="0" w:lineRule="atLeast"/>
        <w:jc w:val="right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Cao Thanh Lương - 1914076</w:t>
      </w:r>
    </w:p>
    <w:p w14:paraId="029FD5C6" w14:textId="77777777" w:rsidR="00FC15A4" w:rsidRDefault="00F262F0" w:rsidP="00B07F84">
      <w:pPr>
        <w:spacing w:line="0" w:lineRule="atLeast"/>
        <w:jc w:val="right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Nguyễn Văn Việt - 1912436</w:t>
      </w:r>
    </w:p>
    <w:p w14:paraId="48D8AE33" w14:textId="77777777" w:rsidR="00FC15A4" w:rsidRDefault="00F262F0" w:rsidP="00B07F84">
      <w:pPr>
        <w:spacing w:line="0" w:lineRule="atLeast"/>
        <w:jc w:val="right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Huỳnh Ngọc Bảo Trân - 1912269</w:t>
      </w:r>
    </w:p>
    <w:p w14:paraId="3B9FA6E2" w14:textId="77777777" w:rsidR="00FC15A4" w:rsidRDefault="00F262F0">
      <w:pPr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br w:type="page"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82"/>
        <w:gridCol w:w="1948"/>
        <w:gridCol w:w="2592"/>
      </w:tblGrid>
      <w:tr w:rsidR="00FC15A4" w14:paraId="65752158" w14:textId="77777777">
        <w:trPr>
          <w:jc w:val="center"/>
        </w:trPr>
        <w:tc>
          <w:tcPr>
            <w:tcW w:w="2335" w:type="pct"/>
          </w:tcPr>
          <w:p w14:paraId="76D1FA19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lastRenderedPageBreak/>
              <w:t>Họ và tên</w:t>
            </w:r>
          </w:p>
        </w:tc>
        <w:tc>
          <w:tcPr>
            <w:tcW w:w="1143" w:type="pct"/>
          </w:tcPr>
          <w:p w14:paraId="707494A7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MSSV</w:t>
            </w:r>
          </w:p>
        </w:tc>
        <w:tc>
          <w:tcPr>
            <w:tcW w:w="1520" w:type="pct"/>
          </w:tcPr>
          <w:p w14:paraId="4377C95F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Đóng góp</w:t>
            </w:r>
          </w:p>
        </w:tc>
      </w:tr>
      <w:tr w:rsidR="00FC15A4" w14:paraId="2D7426B2" w14:textId="77777777">
        <w:trPr>
          <w:jc w:val="center"/>
        </w:trPr>
        <w:tc>
          <w:tcPr>
            <w:tcW w:w="2335" w:type="pct"/>
          </w:tcPr>
          <w:p w14:paraId="598D1305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Lương Hữu Phú Lợi</w:t>
            </w:r>
          </w:p>
        </w:tc>
        <w:tc>
          <w:tcPr>
            <w:tcW w:w="1143" w:type="pct"/>
          </w:tcPr>
          <w:p w14:paraId="141F8FCB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1911545</w:t>
            </w:r>
          </w:p>
        </w:tc>
        <w:tc>
          <w:tcPr>
            <w:tcW w:w="1520" w:type="pct"/>
          </w:tcPr>
          <w:p w14:paraId="19DC2495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C15A4" w14:paraId="1116B7DB" w14:textId="77777777">
        <w:trPr>
          <w:jc w:val="center"/>
        </w:trPr>
        <w:tc>
          <w:tcPr>
            <w:tcW w:w="2335" w:type="pct"/>
          </w:tcPr>
          <w:p w14:paraId="5BFD47D7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Cao Thanh Lương</w:t>
            </w:r>
          </w:p>
        </w:tc>
        <w:tc>
          <w:tcPr>
            <w:tcW w:w="1143" w:type="pct"/>
          </w:tcPr>
          <w:p w14:paraId="1EB9E065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1914076</w:t>
            </w:r>
          </w:p>
        </w:tc>
        <w:tc>
          <w:tcPr>
            <w:tcW w:w="1520" w:type="pct"/>
          </w:tcPr>
          <w:p w14:paraId="5BE23BA3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C15A4" w14:paraId="6EF2C2FB" w14:textId="77777777">
        <w:trPr>
          <w:jc w:val="center"/>
        </w:trPr>
        <w:tc>
          <w:tcPr>
            <w:tcW w:w="2335" w:type="pct"/>
          </w:tcPr>
          <w:p w14:paraId="2F9805A8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Nguyễn V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ă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 Việt</w:t>
            </w:r>
          </w:p>
        </w:tc>
        <w:tc>
          <w:tcPr>
            <w:tcW w:w="1143" w:type="pct"/>
          </w:tcPr>
          <w:p w14:paraId="761DC13D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1912436</w:t>
            </w:r>
          </w:p>
        </w:tc>
        <w:tc>
          <w:tcPr>
            <w:tcW w:w="1520" w:type="pct"/>
          </w:tcPr>
          <w:p w14:paraId="6E8B3EBD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C15A4" w14:paraId="0E183858" w14:textId="77777777">
        <w:trPr>
          <w:jc w:val="center"/>
        </w:trPr>
        <w:tc>
          <w:tcPr>
            <w:tcW w:w="2335" w:type="pct"/>
          </w:tcPr>
          <w:p w14:paraId="722F0DCB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Huỳnh Ngọc Bảo Trân</w:t>
            </w:r>
          </w:p>
        </w:tc>
        <w:tc>
          <w:tcPr>
            <w:tcW w:w="1143" w:type="pct"/>
          </w:tcPr>
          <w:p w14:paraId="12311345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1912269</w:t>
            </w:r>
          </w:p>
        </w:tc>
        <w:tc>
          <w:tcPr>
            <w:tcW w:w="1520" w:type="pct"/>
          </w:tcPr>
          <w:p w14:paraId="7FBCEE8B" w14:textId="77777777"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</w:tbl>
    <w:p w14:paraId="52364688" w14:textId="77777777" w:rsidR="00FC15A4" w:rsidRDefault="00FC15A4">
      <w:pPr>
        <w:rPr>
          <w:rFonts w:ascii="Times New Roman" w:eastAsia="Comic Sans MS" w:hAnsi="Times New Roman" w:cs="Times New Roman"/>
          <w:b/>
          <w:bCs/>
          <w:sz w:val="32"/>
          <w:szCs w:val="32"/>
        </w:rPr>
      </w:pPr>
    </w:p>
    <w:p w14:paraId="073CC2F3" w14:textId="77777777" w:rsidR="00FC15A4" w:rsidRDefault="00FC15A4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</w:p>
    <w:p w14:paraId="410F9B33" w14:textId="77777777" w:rsidR="00FC15A4" w:rsidRDefault="00F262F0">
      <w:pPr>
        <w:spacing w:line="0" w:lineRule="atLeas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b/>
          <w:bCs/>
          <w:sz w:val="44"/>
          <w:szCs w:val="44"/>
        </w:rPr>
        <w:t xml:space="preserve">GitHub: </w:t>
      </w:r>
      <w:hyperlink r:id="rId6" w:history="1">
        <w:r>
          <w:rPr>
            <w:rStyle w:val="Hyperlink"/>
            <w:rFonts w:ascii="Times New Roman" w:eastAsia="SimSun" w:hAnsi="Times New Roman" w:cs="Times New Roman"/>
            <w:sz w:val="44"/>
            <w:szCs w:val="44"/>
          </w:rPr>
          <w:t>PhuLoi-1911545/school-LAB-embedded-ESP-IDF (github.com)</w:t>
        </w:r>
      </w:hyperlink>
    </w:p>
    <w:p w14:paraId="0EC1D2D7" w14:textId="77777777" w:rsidR="00FC15A4" w:rsidRDefault="00FC15A4">
      <w:pPr>
        <w:spacing w:line="0" w:lineRule="atLeast"/>
        <w:rPr>
          <w:rFonts w:ascii="Times New Roman" w:eastAsia="SimSun" w:hAnsi="Times New Roman" w:cs="Times New Roman"/>
          <w:sz w:val="24"/>
          <w:szCs w:val="24"/>
        </w:rPr>
      </w:pPr>
    </w:p>
    <w:p w14:paraId="3CC23761" w14:textId="77777777" w:rsidR="00FC15A4" w:rsidRDefault="00FC15A4">
      <w:pPr>
        <w:rPr>
          <w:rFonts w:ascii="Times New Roman" w:eastAsia="SimSun" w:hAnsi="Times New Roman" w:cs="Times New Roman"/>
          <w:sz w:val="24"/>
          <w:szCs w:val="24"/>
        </w:rPr>
      </w:pPr>
    </w:p>
    <w:p w14:paraId="25A48D3D" w14:textId="739E4E92" w:rsidR="00FC15A4" w:rsidRPr="00156F63" w:rsidRDefault="00F262F0" w:rsidP="00156F63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br w:type="page"/>
      </w:r>
    </w:p>
    <w:p w14:paraId="50E5B7CB" w14:textId="187B1965" w:rsidR="00B92EF0" w:rsidRDefault="00B92EF0" w:rsidP="00B92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B92EF0">
        <w:rPr>
          <w:rFonts w:ascii="Times New Roman" w:hAnsi="Times New Roman" w:cs="Times New Roman"/>
          <w:sz w:val="26"/>
          <w:szCs w:val="26"/>
        </w:rPr>
        <w:lastRenderedPageBreak/>
        <w:t>Prioritized Pre-emptive Scheduling with Time Slicing</w:t>
      </w:r>
    </w:p>
    <w:p w14:paraId="052AAA0A" w14:textId="77777777" w:rsidR="00B92EF0" w:rsidRDefault="00B92EF0" w:rsidP="00B92E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89EE77" w14:textId="50CA006C" w:rsidR="00B92EF0" w:rsidRPr="00B92EF0" w:rsidRDefault="00B92EF0" w:rsidP="00B92EF0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đoạn chương trình như sau:</w:t>
      </w:r>
    </w:p>
    <w:p w14:paraId="17C8BA85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task_1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CA0D30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0AA836A5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7244FF80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C0ACE1B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2591BE59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A0D30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 xml:space="preserve"> L01 - Nhom 3 - TASK 1 </w:t>
      </w:r>
      <w:r>
        <w:rPr>
          <w:rFonts w:ascii="Consolas" w:eastAsia="Times New Roman" w:hAnsi="Consolas" w:cs="Times New Roman"/>
          <w:color w:val="98C379"/>
          <w:sz w:val="24"/>
          <w:szCs w:val="24"/>
        </w:rPr>
        <w:t>+</w:t>
      </w:r>
      <w:r w:rsidRPr="00CA0D30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3401C52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2D8B5446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552CDD24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52C9482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A49FE52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task_2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CA0D30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3AE4104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5F011D41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48CC288B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5B3C45D8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A0D30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 xml:space="preserve"> L01 - Nhom 3 - TASK 2</w:t>
      </w:r>
      <w:r w:rsidRPr="00CA0D30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);   </w:t>
      </w:r>
    </w:p>
    <w:p w14:paraId="32505825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4F5253C4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24645541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8276A4B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B258441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task_3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CA0D30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494F969E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0D51FF8C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DC550AA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35B44314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A0D30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 xml:space="preserve"> L01 - Nhom 3 - TASK 3</w:t>
      </w:r>
      <w:r w:rsidRPr="00CA0D30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F7E2E61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)); </w:t>
      </w:r>
    </w:p>
    <w:p w14:paraId="06C63075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7C3DBD96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79F0F76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C211854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app_main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7CAF2F05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67ABD138" w14:textId="77777777" w:rsidR="00B92EF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5863BAB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61AFEF"/>
          <w:sz w:val="24"/>
          <w:szCs w:val="24"/>
        </w:rPr>
        <w:t xml:space="preserve">   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(task_3, 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"task 3"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9ABDF4B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(task_2, 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"task 2"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1A227B8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D19A66"/>
          <w:sz w:val="24"/>
          <w:szCs w:val="24"/>
        </w:rPr>
        <w:t>50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00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24DAB821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A0D30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(task_1, </w:t>
      </w:r>
      <w:r w:rsidRPr="00CA0D30">
        <w:rPr>
          <w:rFonts w:ascii="Consolas" w:eastAsia="Times New Roman" w:hAnsi="Consolas" w:cs="Times New Roman"/>
          <w:color w:val="98C379"/>
          <w:sz w:val="24"/>
          <w:szCs w:val="24"/>
        </w:rPr>
        <w:t>"task 1"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CA0D3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5D68E3F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</w:p>
    <w:p w14:paraId="431BF2EF" w14:textId="77777777" w:rsidR="00B92EF0" w:rsidRPr="00CA0D3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A0D3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}</w:t>
      </w:r>
    </w:p>
    <w:p w14:paraId="5AFF112A" w14:textId="235D99D3" w:rsidR="00B92EF0" w:rsidRDefault="00B92EF0" w:rsidP="00B92EF0">
      <w:pPr>
        <w:rPr>
          <w:rFonts w:ascii="Times New Roman" w:hAnsi="Times New Roman" w:cs="Times New Roman"/>
          <w:szCs w:val="26"/>
        </w:rPr>
      </w:pPr>
    </w:p>
    <w:p w14:paraId="58E2FAAF" w14:textId="77777777" w:rsidR="00B92EF0" w:rsidRDefault="00B92EF0" w:rsidP="00B92EF0">
      <w:pPr>
        <w:rPr>
          <w:rFonts w:ascii="Times New Roman" w:hAnsi="Times New Roman" w:cs="Times New Roman"/>
          <w:szCs w:val="26"/>
        </w:rPr>
      </w:pPr>
    </w:p>
    <w:p w14:paraId="0A181C31" w14:textId="266DEBFB" w:rsidR="00156F63" w:rsidRDefault="00B92EF0" w:rsidP="00156F63">
      <w:pPr>
        <w:rPr>
          <w:rFonts w:ascii="Times New Roman" w:hAnsi="Times New Roman" w:cs="Times New Roman"/>
          <w:noProof/>
          <w:szCs w:val="26"/>
        </w:rPr>
      </w:pPr>
      <w:r>
        <w:rPr>
          <w:rFonts w:ascii="Times New Roman" w:hAnsi="Times New Roman" w:cs="Times New Roman"/>
          <w:noProof/>
          <w:szCs w:val="26"/>
        </w:rPr>
        <w:t>Ta vào đường</w:t>
      </w:r>
      <w:r w:rsidR="00156F63">
        <w:rPr>
          <w:rFonts w:ascii="Times New Roman" w:hAnsi="Times New Roman" w:cs="Times New Roman"/>
          <w:noProof/>
          <w:szCs w:val="26"/>
        </w:rPr>
        <w:t xml:space="preserve"> </w:t>
      </w:r>
      <w:r>
        <w:rPr>
          <w:rFonts w:ascii="Times New Roman" w:hAnsi="Times New Roman" w:cs="Times New Roman"/>
          <w:noProof/>
          <w:szCs w:val="26"/>
        </w:rPr>
        <w:t>dẫn</w:t>
      </w:r>
      <w:r w:rsidR="00156F63">
        <w:rPr>
          <w:rFonts w:ascii="Times New Roman" w:hAnsi="Times New Roman" w:cs="Times New Roman"/>
          <w:noProof/>
          <w:szCs w:val="26"/>
        </w:rPr>
        <w:t>:</w:t>
      </w:r>
    </w:p>
    <w:p w14:paraId="21982076" w14:textId="77777777" w:rsidR="00156F63" w:rsidRDefault="00B92EF0" w:rsidP="00156F63">
      <w:pPr>
        <w:rPr>
          <w:rFonts w:ascii="Times New Roman" w:hAnsi="Times New Roman" w:cs="Times New Roman"/>
          <w:noProof/>
          <w:szCs w:val="26"/>
        </w:rPr>
      </w:pPr>
      <w:r>
        <w:rPr>
          <w:rFonts w:ascii="Times New Roman" w:hAnsi="Times New Roman" w:cs="Times New Roman"/>
          <w:noProof/>
          <w:szCs w:val="26"/>
        </w:rPr>
        <w:t>…</w:t>
      </w:r>
      <w:r w:rsidR="00156F63">
        <w:rPr>
          <w:rFonts w:ascii="Times New Roman" w:hAnsi="Times New Roman" w:cs="Times New Roman"/>
          <w:noProof/>
          <w:szCs w:val="26"/>
        </w:rPr>
        <w:t xml:space="preserve"> </w:t>
      </w:r>
      <w:r w:rsidRPr="00835497">
        <w:rPr>
          <w:rFonts w:ascii="Times New Roman" w:hAnsi="Times New Roman" w:cs="Times New Roman"/>
          <w:noProof/>
          <w:szCs w:val="26"/>
        </w:rPr>
        <w:t>esp-idf\components\freertos\include\esp_additions\freertos</w:t>
      </w:r>
      <w:r>
        <w:rPr>
          <w:rFonts w:ascii="Times New Roman" w:hAnsi="Times New Roman" w:cs="Times New Roman"/>
          <w:noProof/>
          <w:szCs w:val="26"/>
        </w:rPr>
        <w:t xml:space="preserve"> </w:t>
      </w:r>
    </w:p>
    <w:p w14:paraId="38C9C132" w14:textId="64220F14" w:rsidR="00B92EF0" w:rsidRDefault="00B92EF0" w:rsidP="00156F63">
      <w:pPr>
        <w:rPr>
          <w:rFonts w:ascii="Times New Roman" w:hAnsi="Times New Roman" w:cs="Times New Roman"/>
          <w:noProof/>
          <w:szCs w:val="26"/>
        </w:rPr>
      </w:pPr>
      <w:r>
        <w:rPr>
          <w:rFonts w:ascii="Times New Roman" w:hAnsi="Times New Roman" w:cs="Times New Roman"/>
          <w:noProof/>
          <w:szCs w:val="26"/>
        </w:rPr>
        <w:t>rồi mở file FreeRTOSConfig.h</w:t>
      </w:r>
    </w:p>
    <w:p w14:paraId="09A965A9" w14:textId="77777777" w:rsidR="00156F63" w:rsidRDefault="00156F63" w:rsidP="00156F63">
      <w:pPr>
        <w:rPr>
          <w:rFonts w:ascii="Times New Roman" w:hAnsi="Times New Roman" w:cs="Times New Roman"/>
          <w:noProof/>
          <w:szCs w:val="26"/>
        </w:rPr>
      </w:pPr>
    </w:p>
    <w:p w14:paraId="2F057FCB" w14:textId="77777777" w:rsidR="00B92EF0" w:rsidRDefault="00B92EF0" w:rsidP="00B92EF0">
      <w:pPr>
        <w:rPr>
          <w:rFonts w:ascii="Times New Roman" w:hAnsi="Times New Roman" w:cs="Times New Roman"/>
          <w:noProof/>
          <w:szCs w:val="26"/>
        </w:rPr>
      </w:pPr>
      <w:r>
        <w:rPr>
          <w:rFonts w:ascii="Times New Roman" w:hAnsi="Times New Roman" w:cs="Times New Roman"/>
          <w:noProof/>
          <w:szCs w:val="26"/>
        </w:rPr>
        <w:t>Tìm và chỉnh sửa 2 dòng sau:</w:t>
      </w:r>
    </w:p>
    <w:p w14:paraId="0104666B" w14:textId="77777777" w:rsidR="00B92EF0" w:rsidRDefault="00B92EF0" w:rsidP="00B92EF0">
      <w:r w:rsidRPr="001344D3">
        <w:rPr>
          <w:noProof/>
        </w:rPr>
        <w:drawing>
          <wp:inline distT="0" distB="0" distL="0" distR="0" wp14:anchorId="28F56C27" wp14:editId="6A42E1A4">
            <wp:extent cx="5943600" cy="551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B7EB" w14:textId="16B7ECE9" w:rsidR="00B92EF0" w:rsidRDefault="00B92EF0" w:rsidP="00B92EF0"/>
    <w:p w14:paraId="29085840" w14:textId="77777777" w:rsidR="00B92EF0" w:rsidRDefault="00B92EF0" w:rsidP="00B92EF0"/>
    <w:p w14:paraId="5B7169D1" w14:textId="77777777" w:rsidR="00B92EF0" w:rsidRPr="001344D3" w:rsidRDefault="00B92EF0" w:rsidP="00F10DD4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Sau đó nạp code xuống ESP32 và được kết quả như hình bên dưới. Ta thấy task_2 và task_3 luân phiên nhau chạy (task_2 bị delay 100ms và task_3 bị delay 1000ms). Cho đến khi task_1 có priority cao hơn (priority 1) nhảy vào pre-empt chiếm quyền chạy.</w:t>
      </w:r>
    </w:p>
    <w:p w14:paraId="3BFABC3C" w14:textId="77777777" w:rsidR="00B92EF0" w:rsidRPr="001344D3" w:rsidRDefault="00B92EF0" w:rsidP="00B92EF0">
      <w:pPr>
        <w:rPr>
          <w:rFonts w:ascii="Times New Roman" w:hAnsi="Times New Roman" w:cs="Times New Roman"/>
          <w:szCs w:val="26"/>
        </w:rPr>
      </w:pPr>
    </w:p>
    <w:p w14:paraId="3E4405C2" w14:textId="77777777" w:rsidR="00B92EF0" w:rsidRDefault="00B92EF0" w:rsidP="00B92EF0">
      <w:r w:rsidRPr="00FA67CF">
        <w:rPr>
          <w:noProof/>
        </w:rPr>
        <w:lastRenderedPageBreak/>
        <w:drawing>
          <wp:inline distT="0" distB="0" distL="0" distR="0" wp14:anchorId="51A188E0" wp14:editId="3D0CEB1E">
            <wp:extent cx="5943600" cy="72294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A749" w14:textId="50C3A200" w:rsidR="00B92EF0" w:rsidRDefault="00B92EF0" w:rsidP="00B92EF0">
      <w:r w:rsidRPr="00FA67CF">
        <w:rPr>
          <w:noProof/>
        </w:rPr>
        <w:lastRenderedPageBreak/>
        <w:drawing>
          <wp:inline distT="0" distB="0" distL="0" distR="0" wp14:anchorId="33A4AD66" wp14:editId="4F9CF12E">
            <wp:extent cx="5093335" cy="82296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C538" w14:textId="0FDCF2C7" w:rsidR="00B92EF0" w:rsidRDefault="00B92EF0" w:rsidP="00B92EF0"/>
    <w:p w14:paraId="2A5A7278" w14:textId="6AE62595" w:rsidR="00B92EF0" w:rsidRDefault="00B92EF0" w:rsidP="00B92EF0"/>
    <w:p w14:paraId="1A3CA39E" w14:textId="77777777" w:rsidR="00B92EF0" w:rsidRDefault="00B92EF0" w:rsidP="00B92EF0"/>
    <w:p w14:paraId="05278420" w14:textId="0B43EEAC" w:rsidR="00B92EF0" w:rsidRDefault="00B92EF0" w:rsidP="00B92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92EF0">
        <w:rPr>
          <w:rFonts w:ascii="Times New Roman" w:hAnsi="Times New Roman" w:cs="Times New Roman"/>
          <w:sz w:val="26"/>
          <w:szCs w:val="26"/>
        </w:rPr>
        <w:lastRenderedPageBreak/>
        <w:t>Prioritized Pre-emptive Scheduling (without Time Slicing)</w:t>
      </w:r>
    </w:p>
    <w:p w14:paraId="4827F68E" w14:textId="402A76A9" w:rsidR="00B92EF0" w:rsidRDefault="00B92EF0" w:rsidP="00B92E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16F967" w14:textId="548E04AE" w:rsidR="00B92EF0" w:rsidRPr="00B92EF0" w:rsidRDefault="00B92EF0" w:rsidP="00B92E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đoạn chương trình sau:</w:t>
      </w:r>
    </w:p>
    <w:p w14:paraId="5804629E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task_1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11157C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3B481A92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58301E57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4908DE80" w14:textId="77777777" w:rsidR="00B92EF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744CA7BE" w14:textId="77777777" w:rsidR="00B92EF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       </w:t>
      </w:r>
      <w:r w:rsidRPr="00792015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792015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j</w:t>
      </w:r>
      <w:r w:rsidRPr="00792015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792015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>; j</w:t>
      </w:r>
      <w:r w:rsidRPr="00792015">
        <w:rPr>
          <w:rFonts w:ascii="Consolas" w:eastAsia="Times New Roman" w:hAnsi="Consolas" w:cs="Times New Roman"/>
          <w:color w:val="C678DD"/>
          <w:sz w:val="24"/>
          <w:szCs w:val="24"/>
        </w:rPr>
        <w:t>&lt;</w:t>
      </w:r>
      <w:r w:rsidRPr="00792015">
        <w:rPr>
          <w:rFonts w:ascii="Consolas" w:eastAsia="Times New Roman" w:hAnsi="Consolas" w:cs="Times New Roman"/>
          <w:color w:val="D19A66"/>
          <w:sz w:val="24"/>
          <w:szCs w:val="24"/>
        </w:rPr>
        <w:t>5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>; j</w:t>
      </w:r>
      <w:r w:rsidRPr="00792015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</w:p>
    <w:p w14:paraId="3BCC1CA9" w14:textId="77777777" w:rsidR="00B92EF0" w:rsidRPr="00792015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       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207443F5" w14:textId="77777777" w:rsidR="00B92EF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            </w:t>
      </w:r>
      <w:r w:rsidRPr="00792015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792015">
        <w:rPr>
          <w:rFonts w:ascii="Consolas" w:eastAsia="Times New Roman" w:hAnsi="Consolas" w:cs="Times New Roman"/>
          <w:color w:val="98C379"/>
          <w:sz w:val="24"/>
          <w:szCs w:val="24"/>
        </w:rPr>
        <w:t xml:space="preserve">"L01 - Nhom 3 - TASK 1 </w:t>
      </w:r>
      <w:r w:rsidRPr="00792015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792015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75FC933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       </w:t>
      </w:r>
      <w:r w:rsidRPr="00792015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20B67009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1000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11F4E031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7A495FE2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BF0681F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0D75365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task_2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11157C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FA6ECFB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21DE483B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785C5B7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11FEE5DC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1157C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 xml:space="preserve"> L01 - Nhom 3 - TASK 2</w:t>
      </w:r>
      <w:r w:rsidRPr="0011157C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AC4DD5E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6D6D650B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8CA479E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232A2C2D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3ED8188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task_3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11157C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98F074F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2F1857CA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3EC9E0C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37781F02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1157C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 xml:space="preserve"> L01 - Nhom 3 - TASK 3</w:t>
      </w:r>
      <w:r w:rsidRPr="0011157C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64A51BE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)); </w:t>
      </w:r>
    </w:p>
    <w:p w14:paraId="3C2E9A79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62E8F37D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DD1F2F4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A624DBD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app_main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484D0FFF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4F6B764A" w14:textId="77777777" w:rsidR="00B92EF0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8A5C7C0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  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(task_3, 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>"task 3"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AED0CE8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(task_2, 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>"task 2"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314F94C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5000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46ACAA5B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(task_1, </w:t>
      </w:r>
      <w:r w:rsidRPr="0011157C">
        <w:rPr>
          <w:rFonts w:ascii="Consolas" w:eastAsia="Times New Roman" w:hAnsi="Consolas" w:cs="Times New Roman"/>
          <w:color w:val="98C379"/>
          <w:sz w:val="24"/>
          <w:szCs w:val="24"/>
        </w:rPr>
        <w:t>"task 1"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11157C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910456A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</w:p>
    <w:p w14:paraId="3043E3FA" w14:textId="77777777" w:rsidR="00B92EF0" w:rsidRPr="0011157C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1157C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78DB9F3" w14:textId="67566D69" w:rsidR="00B92EF0" w:rsidRDefault="00B92EF0" w:rsidP="00B92EF0"/>
    <w:p w14:paraId="79B04C0D" w14:textId="77777777" w:rsidR="00B92EF0" w:rsidRDefault="00B92EF0" w:rsidP="00B92EF0"/>
    <w:p w14:paraId="532367BB" w14:textId="77777777" w:rsidR="00B92EF0" w:rsidRDefault="00B92EF0" w:rsidP="00B92EF0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Ta tiến hành đổi giá trị của configUSE_TIME_SLICING thành 0</w:t>
      </w:r>
    </w:p>
    <w:p w14:paraId="104F6394" w14:textId="7B629909" w:rsidR="00B92EF0" w:rsidRDefault="00B92EF0" w:rsidP="00B92EF0">
      <w:pPr>
        <w:rPr>
          <w:rFonts w:ascii="Times New Roman" w:hAnsi="Times New Roman" w:cs="Times New Roman"/>
          <w:szCs w:val="26"/>
        </w:rPr>
      </w:pPr>
      <w:r w:rsidRPr="00653660"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52DD445B" wp14:editId="0D943E50">
            <wp:extent cx="5943600" cy="54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A77" w14:textId="64B65502" w:rsidR="00B92EF0" w:rsidRDefault="00B92EF0" w:rsidP="00B92EF0">
      <w:pPr>
        <w:rPr>
          <w:rFonts w:ascii="Times New Roman" w:hAnsi="Times New Roman" w:cs="Times New Roman"/>
          <w:szCs w:val="26"/>
        </w:rPr>
      </w:pPr>
    </w:p>
    <w:p w14:paraId="41E82D41" w14:textId="77777777" w:rsidR="00B92EF0" w:rsidRDefault="00B92EF0" w:rsidP="00B92EF0">
      <w:pPr>
        <w:rPr>
          <w:rFonts w:ascii="Times New Roman" w:hAnsi="Times New Roman" w:cs="Times New Roman"/>
          <w:szCs w:val="26"/>
        </w:rPr>
      </w:pPr>
    </w:p>
    <w:p w14:paraId="50ABD4CB" w14:textId="77777777" w:rsidR="00B92EF0" w:rsidRPr="00B9722C" w:rsidRDefault="00B92EF0" w:rsidP="00F10DD4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Sau đó nạp code xuống ESP32 và được kết quả như hình bên dưới. Ta thấy vì không sử dụng time slicing cho nên task_3 sẽ được chạy liên tục, không cho task_2 nhảy vào pre-empt. Sau đó task_1 nhảy vào pre-empt task_3 (bởi vì task_1 có priority là 1 cao hơn priority 0 của task_3). Sau khi task_1 thực thi xong, lúc này task_2 sẽ được lấy ra khỏi hàng đợi trước và được thực thi.</w:t>
      </w:r>
    </w:p>
    <w:p w14:paraId="6B0F5A24" w14:textId="77777777" w:rsidR="00B92EF0" w:rsidRDefault="00B92EF0" w:rsidP="00B92EF0">
      <w:r w:rsidRPr="00FF2082">
        <w:rPr>
          <w:noProof/>
        </w:rPr>
        <w:lastRenderedPageBreak/>
        <w:drawing>
          <wp:inline distT="0" distB="0" distL="0" distR="0" wp14:anchorId="0B274215" wp14:editId="7C1EC9E3">
            <wp:extent cx="2620010" cy="8229600"/>
            <wp:effectExtent l="0" t="0" r="889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1495" w14:textId="24893E2F" w:rsidR="00B92EF0" w:rsidRDefault="00B92EF0" w:rsidP="00B92EF0"/>
    <w:p w14:paraId="40235110" w14:textId="25E9B14D" w:rsidR="00B92EF0" w:rsidRDefault="00B92EF0" w:rsidP="00B92EF0"/>
    <w:p w14:paraId="11438C53" w14:textId="676B0C37" w:rsidR="00B92EF0" w:rsidRDefault="00B92EF0" w:rsidP="00B92EF0"/>
    <w:p w14:paraId="10C07F70" w14:textId="1B391DB2" w:rsidR="00B92EF0" w:rsidRDefault="00B92EF0" w:rsidP="00B92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92EF0">
        <w:rPr>
          <w:rFonts w:ascii="Times New Roman" w:hAnsi="Times New Roman" w:cs="Times New Roman"/>
          <w:sz w:val="26"/>
          <w:szCs w:val="26"/>
        </w:rPr>
        <w:lastRenderedPageBreak/>
        <w:t>Co-operative Scheduling</w:t>
      </w:r>
    </w:p>
    <w:p w14:paraId="7934E371" w14:textId="7D066593" w:rsidR="00156F63" w:rsidRDefault="00156F63" w:rsidP="00156F6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73BE99" w14:textId="3713C448" w:rsidR="00156F63" w:rsidRPr="00B92EF0" w:rsidRDefault="00156F63" w:rsidP="00156F6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đoạn chương trình sau:</w:t>
      </w:r>
    </w:p>
    <w:p w14:paraId="35DC7B8F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&lt;stdio.h&gt;</w:t>
      </w:r>
    </w:p>
    <w:p w14:paraId="667CF836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&lt;stdlib.h&gt;</w:t>
      </w:r>
    </w:p>
    <w:p w14:paraId="634B1298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"sdkconfig.h"</w:t>
      </w:r>
    </w:p>
    <w:p w14:paraId="52154F66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"freertos/FreeRTOS.h"</w:t>
      </w:r>
    </w:p>
    <w:p w14:paraId="1693D167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"freertos/task.h"</w:t>
      </w:r>
    </w:p>
    <w:p w14:paraId="3FD50BA0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"esp_system.h"</w:t>
      </w:r>
    </w:p>
    <w:p w14:paraId="6B2BBD3C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"esp_spi_flash.h"</w:t>
      </w:r>
    </w:p>
    <w:p w14:paraId="080784E9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"driver/gpio.h"</w:t>
      </w:r>
    </w:p>
    <w:p w14:paraId="23829784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3FB779F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"freertos/semphr.h"</w:t>
      </w:r>
    </w:p>
    <w:p w14:paraId="4128F257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"esp_err.h"</w:t>
      </w:r>
    </w:p>
    <w:p w14:paraId="5AE5DCCE" w14:textId="77777777" w:rsidR="00B92EF0" w:rsidRPr="0031113E" w:rsidRDefault="00B92EF0" w:rsidP="00B92EF0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F54A593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task_</w:t>
      </w:r>
      <w:r>
        <w:rPr>
          <w:rFonts w:ascii="Consolas" w:eastAsia="Times New Roman" w:hAnsi="Consolas" w:cs="Times New Roman"/>
          <w:color w:val="61AFEF"/>
          <w:sz w:val="24"/>
          <w:szCs w:val="24"/>
        </w:rPr>
        <w:t>1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31113E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2D60D0F8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763D8864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31A65D6A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 xml:space="preserve">"Task 1 </w:t>
      </w:r>
      <w:r w:rsidRPr="0031113E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65A735D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1000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6708980A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4FBDAEFE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AEF2DAD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4B812CE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task_</w:t>
      </w:r>
      <w:r>
        <w:rPr>
          <w:rFonts w:ascii="Consolas" w:eastAsia="Times New Roman" w:hAnsi="Consolas" w:cs="Times New Roman"/>
          <w:color w:val="61AFEF"/>
          <w:sz w:val="24"/>
          <w:szCs w:val="24"/>
        </w:rPr>
        <w:t>2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31113E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24B60ADB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76CB38DD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6D517729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 xml:space="preserve">"Task 2 </w:t>
      </w:r>
      <w:r w:rsidRPr="0031113E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95549EA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4000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0801971D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taskYIELD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00EE5BD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69051F7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9A51D17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E59C337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static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1157C">
        <w:rPr>
          <w:rFonts w:ascii="Consolas" w:eastAsia="Times New Roman" w:hAnsi="Consolas" w:cs="Times New Roman"/>
          <w:color w:val="61AFEF"/>
          <w:sz w:val="24"/>
          <w:szCs w:val="24"/>
        </w:rPr>
        <w:t>task_3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void*</w:t>
      </w:r>
      <w:r w:rsidRPr="0031113E">
        <w:rPr>
          <w:rFonts w:ascii="Consolas" w:eastAsia="Times New Roman" w:hAnsi="Consolas" w:cs="Times New Roman"/>
          <w:color w:val="E06C75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arg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24A2CFE0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150D9560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452844EA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 xml:space="preserve">"Task 3 </w:t>
      </w:r>
      <w:r w:rsidRPr="0031113E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4E891F6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1000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593452BF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taskYIELD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757550F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7C66FAF6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5B69965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9276C12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lastRenderedPageBreak/>
        <w:t>void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app_main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869A0BE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27486753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1FB0ADE0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(task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>_3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"task</w:t>
      </w:r>
      <w:r>
        <w:rPr>
          <w:rFonts w:ascii="Consolas" w:eastAsia="Times New Roman" w:hAnsi="Consolas" w:cs="Times New Roman"/>
          <w:color w:val="98C379"/>
          <w:sz w:val="24"/>
          <w:szCs w:val="24"/>
        </w:rPr>
        <w:t xml:space="preserve"> 3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80B323B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vTaskDelay(pdMS_TO_TICKS(4000));</w:t>
      </w:r>
    </w:p>
    <w:p w14:paraId="4092E2B1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(task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>_2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"task</w:t>
      </w:r>
      <w:r>
        <w:rPr>
          <w:rFonts w:ascii="Consolas" w:eastAsia="Times New Roman" w:hAnsi="Consolas" w:cs="Times New Roman"/>
          <w:color w:val="98C379"/>
          <w:sz w:val="24"/>
          <w:szCs w:val="24"/>
        </w:rPr>
        <w:t xml:space="preserve"> 2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E0F714C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vTaskDelay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pdMS_TO_TICKS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5000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117A5803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31113E">
        <w:rPr>
          <w:rFonts w:ascii="Consolas" w:eastAsia="Times New Roman" w:hAnsi="Consolas" w:cs="Times New Roman"/>
          <w:color w:val="61AFEF"/>
          <w:sz w:val="24"/>
          <w:szCs w:val="24"/>
        </w:rPr>
        <w:t>xTaskCreatePinnedToCore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(task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>_1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"task</w:t>
      </w:r>
      <w:r>
        <w:rPr>
          <w:rFonts w:ascii="Consolas" w:eastAsia="Times New Roman" w:hAnsi="Consolas" w:cs="Times New Roman"/>
          <w:color w:val="98C379"/>
          <w:sz w:val="24"/>
          <w:szCs w:val="24"/>
        </w:rPr>
        <w:t xml:space="preserve"> 1</w:t>
      </w:r>
      <w:r w:rsidRPr="0031113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1024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NULL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31113E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D8F380B" w14:textId="77777777" w:rsidR="00B92EF0" w:rsidRPr="0031113E" w:rsidRDefault="00B92EF0" w:rsidP="00B92EF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31113E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A65C661" w14:textId="2975C803" w:rsidR="00B92EF0" w:rsidRDefault="00B92EF0" w:rsidP="00B92EF0"/>
    <w:p w14:paraId="2686F0A9" w14:textId="77777777" w:rsidR="007B4C93" w:rsidRDefault="007B4C93" w:rsidP="00B92EF0"/>
    <w:p w14:paraId="4D783C8C" w14:textId="77777777" w:rsidR="00B92EF0" w:rsidRPr="00AF7429" w:rsidRDefault="00B92EF0" w:rsidP="00B92EF0">
      <w:pPr>
        <w:rPr>
          <w:rFonts w:ascii="Times New Roman" w:hAnsi="Times New Roman" w:cs="Times New Roman"/>
          <w:szCs w:val="26"/>
        </w:rPr>
      </w:pPr>
      <w:r w:rsidRPr="00AF7429">
        <w:rPr>
          <w:rFonts w:ascii="Times New Roman" w:hAnsi="Times New Roman" w:cs="Times New Roman"/>
          <w:szCs w:val="26"/>
        </w:rPr>
        <w:t>Ta tiếp tục đổi giá trị của configUSE_PREEMPTION thành 0</w:t>
      </w:r>
    </w:p>
    <w:p w14:paraId="18B7A160" w14:textId="21CB4782" w:rsidR="00B92EF0" w:rsidRDefault="00B92EF0" w:rsidP="00B92EF0">
      <w:r w:rsidRPr="00AF7429">
        <w:rPr>
          <w:noProof/>
        </w:rPr>
        <w:drawing>
          <wp:inline distT="0" distB="0" distL="0" distR="0" wp14:anchorId="4433F463" wp14:editId="18335B99">
            <wp:extent cx="59436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DFA" w14:textId="77777777" w:rsidR="007B4C93" w:rsidRDefault="007B4C93" w:rsidP="00B92EF0"/>
    <w:p w14:paraId="57B6A389" w14:textId="5DE4A841" w:rsidR="00B92EF0" w:rsidRPr="00AF7429" w:rsidRDefault="00B92EF0" w:rsidP="00B92EF0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Sau đó nạp code xuống ESP32 và được kết quả như hình bên dưới. Ta thấy task_3 được khởi tạo và chạy trước, sau đó sẽ đến task_2 (task_3 bị delay 1000ms còn task_2 bị delay 4000ms) sau khi task</w:t>
      </w:r>
      <w:r w:rsidR="007B4C93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3 gọi taskYield. Sau đó task_1 nhảy vào và được thực thi sau khi task_3 hoặc task_2 (task được thực thi trước </w:t>
      </w:r>
      <w:r w:rsidR="00CC58FC">
        <w:rPr>
          <w:rFonts w:ascii="Times New Roman" w:hAnsi="Times New Roman" w:cs="Times New Roman"/>
          <w:szCs w:val="26"/>
        </w:rPr>
        <w:t>đó</w:t>
      </w:r>
      <w:r>
        <w:rPr>
          <w:rFonts w:ascii="Times New Roman" w:hAnsi="Times New Roman" w:cs="Times New Roman"/>
          <w:szCs w:val="26"/>
        </w:rPr>
        <w:t>) gọi taskYield. Sau khi task_1 gọi delay thì task kế tiếp (task_2 hoặc task_3) sẽ được thực thi.</w:t>
      </w:r>
    </w:p>
    <w:p w14:paraId="49CFB9FF" w14:textId="21E50134" w:rsidR="00FC15A4" w:rsidRPr="00B92EF0" w:rsidRDefault="00B92EF0" w:rsidP="00B92EF0">
      <w:r w:rsidRPr="0031113E">
        <w:rPr>
          <w:noProof/>
        </w:rPr>
        <w:lastRenderedPageBreak/>
        <w:drawing>
          <wp:inline distT="0" distB="0" distL="0" distR="0" wp14:anchorId="054DCA10" wp14:editId="144D743F">
            <wp:extent cx="1457528" cy="805927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5A4" w:rsidRPr="00B92E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63473"/>
    <w:multiLevelType w:val="hybridMultilevel"/>
    <w:tmpl w:val="8E00F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92669"/>
    <w:multiLevelType w:val="hybridMultilevel"/>
    <w:tmpl w:val="A1E42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2022"/>
    <w:multiLevelType w:val="hybridMultilevel"/>
    <w:tmpl w:val="55A058DC"/>
    <w:lvl w:ilvl="0" w:tplc="48566316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01EC6"/>
    <w:multiLevelType w:val="singleLevel"/>
    <w:tmpl w:val="7F401EC6"/>
    <w:lvl w:ilvl="0">
      <w:start w:val="1"/>
      <w:numFmt w:val="decimal"/>
      <w:suff w:val="space"/>
      <w:lvlText w:val="%1."/>
      <w:lvlJc w:val="left"/>
    </w:lvl>
  </w:abstractNum>
  <w:num w:numId="1" w16cid:durableId="821581117">
    <w:abstractNumId w:val="3"/>
  </w:num>
  <w:num w:numId="2" w16cid:durableId="1685669945">
    <w:abstractNumId w:val="1"/>
  </w:num>
  <w:num w:numId="3" w16cid:durableId="1807702760">
    <w:abstractNumId w:val="0"/>
  </w:num>
  <w:num w:numId="4" w16cid:durableId="781728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AD0CD1"/>
    <w:rsid w:val="00156F63"/>
    <w:rsid w:val="00503212"/>
    <w:rsid w:val="007B4C93"/>
    <w:rsid w:val="00B07F84"/>
    <w:rsid w:val="00B92EF0"/>
    <w:rsid w:val="00CC58FC"/>
    <w:rsid w:val="00F10DD4"/>
    <w:rsid w:val="00F262F0"/>
    <w:rsid w:val="00FC15A4"/>
    <w:rsid w:val="15B54B15"/>
    <w:rsid w:val="2E4F0BD7"/>
    <w:rsid w:val="67AD0CD1"/>
    <w:rsid w:val="68354178"/>
    <w:rsid w:val="6A397566"/>
    <w:rsid w:val="711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73AE53"/>
  <w15:docId w15:val="{79639103-15A5-4031-A259-C4177A41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6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ListParagraph">
    <w:name w:val="List Paragraph"/>
    <w:basedOn w:val="Normal"/>
    <w:uiPriority w:val="34"/>
    <w:qFormat/>
    <w:rsid w:val="00B92EF0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uLoi-1911545/school-LAB-embedded-ESP-I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TotalTime>16</TotalTime>
  <Pages>12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Loi</dc:creator>
  <cp:lastModifiedBy>Việt Nguyễn</cp:lastModifiedBy>
  <cp:revision>8</cp:revision>
  <dcterms:created xsi:type="dcterms:W3CDTF">2020-06-12T07:06:00Z</dcterms:created>
  <dcterms:modified xsi:type="dcterms:W3CDTF">2022-11-13T01:33:00Z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9D7BDDDF3EEF4D6FB5915C1D0CF7C07B</vt:lpwstr>
  </property>
</Properties>
</file>