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hint="default"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hint="default"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hint="default" w:ascii="Times New Roman" w:hAnsi="Times New Roman" w:eastAsia="Times New Roman" w:cs="Times New Roman"/>
          <w:b/>
          <w:sz w:val="32"/>
        </w:rPr>
      </w:pPr>
      <w:r>
        <w:rPr>
          <w:rFonts w:hint="default"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hint="default"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497840</wp:posOffset>
            </wp:positionV>
            <wp:extent cx="3268345" cy="3335020"/>
            <wp:effectExtent l="0" t="0" r="8255" b="177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  <w:r>
        <w:rPr>
          <w:rFonts w:hint="default" w:ascii="Times New Roman" w:hAnsi="Times New Roman" w:eastAsia="Arial" w:cs="Times New Roman"/>
          <w:color w:val="4E6127"/>
          <w:sz w:val="51"/>
        </w:rPr>
        <w:t>BÁO CÁO</w:t>
      </w: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Bài thực hành số 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Lương Hữu Phú Lợi - 1911545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Cao Thanh Lương - 1914076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Nguyễn Văn Việt - 1912436</w:t>
      </w: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t>Huỳnh Ngọc Bảo Trân - 1912269</w:t>
      </w:r>
    </w:p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vertAlign w:val="baseline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Nguyễn V</w:t>
            </w: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ă</w:t>
            </w: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mic Sans MS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100%</w:t>
            </w:r>
          </w:p>
        </w:tc>
      </w:tr>
    </w:tbl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  <w:lang w:val="en-US"/>
        </w:rPr>
      </w:pPr>
    </w:p>
    <w:p>
      <w:pPr>
        <w:spacing w:line="0" w:lineRule="atLeast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Comic Sans MS" w:cs="Times New Roman"/>
          <w:b/>
          <w:bCs/>
          <w:sz w:val="44"/>
          <w:szCs w:val="44"/>
          <w:lang w:val="en-US"/>
        </w:rPr>
        <w:t xml:space="preserve">GitHub: 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SimSun" w:cs="Times New Roman"/>
          <w:sz w:val="44"/>
          <w:szCs w:val="44"/>
        </w:rPr>
        <w:instrText xml:space="preserve"> HYPERLINK "https://github.com/PhuLoi-1911545/school-LAB-embedded-ESP-IDF" </w:instrTex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Fonts w:hint="default" w:ascii="Times New Roman" w:hAnsi="Times New Roman" w:eastAsia="SimSun" w:cs="Times New Roman"/>
          <w:sz w:val="44"/>
          <w:szCs w:val="44"/>
        </w:rPr>
        <w:fldChar w:fldCharType="end"/>
      </w:r>
    </w:p>
    <w:p>
      <w:pPr>
        <w:spacing w:line="0" w:lineRule="atLeast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50"/>
          <w:szCs w:val="50"/>
          <w:lang w:val="en-US"/>
        </w:rPr>
        <w:t>Thực hiện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Nạp và kết quả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15B54B15"/>
    <w:rsid w:val="2E4F0BD7"/>
    <w:rsid w:val="67AD0CD1"/>
    <w:rsid w:val="68354178"/>
    <w:rsid w:val="6A397566"/>
    <w:rsid w:val="711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2</Pages>
  <Words>30</Words>
  <Characters>99</Characters>
  <Lines>0</Lines>
  <Paragraphs>0</Paragraphs>
  <TotalTime>2</TotalTime>
  <ScaleCrop>false</ScaleCrop>
  <LinksUpToDate>false</LinksUpToDate>
  <CharactersWithSpaces>125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2022-10-12T06:21:46Z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